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4E2E" w14:textId="345ADC4D" w:rsidR="00C067C5" w:rsidRPr="00843164" w:rsidRDefault="000B641D">
      <w:pPr>
        <w:pStyle w:val="Title"/>
      </w:pPr>
      <w:r>
        <w:t>Conner Batson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7E52265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BB51E24" w14:textId="53E750F6" w:rsidR="00260D3F" w:rsidRPr="00843164" w:rsidRDefault="00B879EA" w:rsidP="00515DB5">
            <w:pPr>
              <w:pStyle w:val="ContactInfo"/>
              <w:ind w:left="-1740" w:right="5385"/>
              <w:jc w:val="center"/>
            </w:pPr>
            <w:r>
              <w:t>(360) 263-6797</w:t>
            </w:r>
            <w:r w:rsidR="00260D3F" w:rsidRPr="00843164">
              <w:t> | </w:t>
            </w:r>
            <w:r>
              <w:t>cjbatson2@gmail.com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FEC8FA6AE59144828D67F51927F5AAAD"/>
        </w:placeholder>
        <w:temporary/>
        <w:showingPlcHdr/>
        <w15:appearance w15:val="hidden"/>
      </w:sdtPr>
      <w:sdtEndPr/>
      <w:sdtContent>
        <w:p w14:paraId="55556574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5B19AD7F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FC70BA0" w14:textId="4192C0D7" w:rsidR="00515DB5" w:rsidRDefault="00515DB5" w:rsidP="00843164">
            <w:r>
              <w:t>Proficient in Java, JavaScript, C, HTML, Python</w:t>
            </w:r>
          </w:p>
          <w:p w14:paraId="56EC5F46" w14:textId="0D792C22" w:rsidR="00260D3F" w:rsidRDefault="00515DB5" w:rsidP="00515DB5">
            <w:r>
              <w:t>Experience with React framework, Objective C, C++, and Ruby</w:t>
            </w:r>
          </w:p>
          <w:p w14:paraId="6653FA56" w14:textId="6F6443F6" w:rsidR="00B879EA" w:rsidRDefault="00B879EA" w:rsidP="00843164">
            <w:r>
              <w:t>Fundamental knowledge of databases</w:t>
            </w:r>
            <w:r w:rsidR="00515DB5">
              <w:t>;</w:t>
            </w:r>
            <w:r>
              <w:t xml:space="preserve"> cloud management</w:t>
            </w:r>
            <w:r w:rsidR="00515DB5">
              <w:t>;</w:t>
            </w:r>
            <w:r>
              <w:t xml:space="preserve"> and </w:t>
            </w:r>
            <w:r w:rsidR="00515DB5">
              <w:t xml:space="preserve">iOS and Android </w:t>
            </w:r>
            <w:r>
              <w:t>mobile applications</w:t>
            </w:r>
          </w:p>
          <w:p w14:paraId="0994DB42" w14:textId="0D09BB12" w:rsidR="00515DB5" w:rsidRDefault="00515DB5" w:rsidP="00843164">
            <w:r>
              <w:t>Competent</w:t>
            </w:r>
            <w:r w:rsidR="00B879EA">
              <w:t xml:space="preserve"> </w:t>
            </w:r>
            <w:r>
              <w:t>in</w:t>
            </w:r>
            <w:r w:rsidR="00B879EA">
              <w:t xml:space="preserve"> fundamentals of computer theory</w:t>
            </w:r>
            <w:r>
              <w:t xml:space="preserve"> and</w:t>
            </w:r>
            <w:r w:rsidR="00B879EA">
              <w:t xml:space="preserve"> cryptography and network security</w:t>
            </w:r>
          </w:p>
          <w:p w14:paraId="2D9BB9F4" w14:textId="5B39700D" w:rsidR="00515DB5" w:rsidRDefault="00515DB5" w:rsidP="00843164">
            <w:r>
              <w:t>Adept in</w:t>
            </w:r>
            <w:r w:rsidR="00B879EA">
              <w:t xml:space="preserve"> technical writing </w:t>
            </w:r>
          </w:p>
          <w:p w14:paraId="4821FDFD" w14:textId="4A65B586" w:rsidR="00B879EA" w:rsidRPr="00843164" w:rsidRDefault="00515DB5" w:rsidP="00843164">
            <w:r>
              <w:t>Familiar with</w:t>
            </w:r>
            <w:r w:rsidR="00B879EA">
              <w:t xml:space="preserve"> game development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54A3F53991C54AFA9AC57674F1C0BD91"/>
        </w:placeholder>
        <w:temporary/>
        <w:showingPlcHdr/>
        <w15:appearance w15:val="hidden"/>
      </w:sdtPr>
      <w:sdtEndPr/>
      <w:sdtContent>
        <w:p w14:paraId="0321D222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10EEF81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3871288" w14:textId="601A05CA" w:rsidR="00843164" w:rsidRPr="00843164" w:rsidRDefault="00B879EA" w:rsidP="00843164">
            <w:pPr>
              <w:pStyle w:val="Date"/>
            </w:pPr>
            <w:r>
              <w:t>Fall 2020 – May 2021</w:t>
            </w:r>
          </w:p>
        </w:tc>
        <w:tc>
          <w:tcPr>
            <w:tcW w:w="4087" w:type="pct"/>
          </w:tcPr>
          <w:p w14:paraId="2FDEBD62" w14:textId="555AC80D" w:rsidR="00843164" w:rsidRPr="00843164" w:rsidRDefault="006B0EF2" w:rsidP="00297EBC">
            <w:r>
              <w:t>Volunteer Autolab Backend Developer – Software Design Project</w:t>
            </w:r>
            <w:r w:rsidR="00B879EA">
              <w:t xml:space="preserve"> – Washington State University</w:t>
            </w:r>
          </w:p>
          <w:p w14:paraId="0F141825" w14:textId="6C1F13FC" w:rsidR="00843164" w:rsidRPr="00843164" w:rsidRDefault="006B0EF2" w:rsidP="00297EBC">
            <w:pPr>
              <w:pStyle w:val="ListBullet"/>
            </w:pPr>
            <w:r>
              <w:t>General</w:t>
            </w:r>
            <w:r w:rsidR="00B879EA">
              <w:t xml:space="preserve"> troubleshooting of Okta Verify login/logout bug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6067DF77E4F44A29DC5852A7EE0F125"/>
        </w:placeholder>
        <w:temporary/>
        <w:showingPlcHdr/>
        <w15:appearance w15:val="hidden"/>
      </w:sdtPr>
      <w:sdtEndPr/>
      <w:sdtContent>
        <w:p w14:paraId="0D094F12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072BB2F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392B17AB" w14:textId="26A44430" w:rsidR="00843164" w:rsidRPr="00843164" w:rsidRDefault="00B879EA" w:rsidP="00297EBC">
            <w:pPr>
              <w:pStyle w:val="Date"/>
            </w:pPr>
            <w:r>
              <w:t>August 2019 –May 2021</w:t>
            </w:r>
          </w:p>
        </w:tc>
        <w:tc>
          <w:tcPr>
            <w:tcW w:w="4087" w:type="pct"/>
          </w:tcPr>
          <w:p w14:paraId="4537C274" w14:textId="2853B11F" w:rsidR="00843164" w:rsidRPr="00C22E9C" w:rsidRDefault="00B879EA" w:rsidP="00297EBC">
            <w:r>
              <w:t>Bachelor of Science – Computer Science, Minor in Mathematics</w:t>
            </w:r>
            <w:r w:rsidR="00B0469F">
              <w:t xml:space="preserve">, </w:t>
            </w:r>
            <w:r w:rsidR="00B0469F">
              <w:rPr>
                <w:i/>
                <w:iCs/>
              </w:rPr>
              <w:t>Magna Cum Laude</w:t>
            </w:r>
            <w:r>
              <w:t xml:space="preserve">; </w:t>
            </w:r>
            <w:r w:rsidRPr="00B879EA">
              <w:rPr>
                <w:i/>
                <w:iCs/>
              </w:rPr>
              <w:t>Washington</w:t>
            </w:r>
            <w:r>
              <w:rPr>
                <w:rStyle w:val="Emphasis"/>
              </w:rPr>
              <w:t xml:space="preserve"> State University</w:t>
            </w:r>
            <w:r w:rsidR="00C22E9C">
              <w:rPr>
                <w:rStyle w:val="Emphasis"/>
                <w:i w:val="0"/>
                <w:iCs w:val="0"/>
              </w:rPr>
              <w:t xml:space="preserve"> – 3.73</w:t>
            </w:r>
          </w:p>
        </w:tc>
      </w:tr>
      <w:tr w:rsidR="00B879EA" w:rsidRPr="00843164" w14:paraId="1545B903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B842424" w14:textId="61DEFC19" w:rsidR="00B879EA" w:rsidRDefault="00B879EA" w:rsidP="00297EBC">
            <w:pPr>
              <w:pStyle w:val="Date"/>
            </w:pPr>
            <w:r>
              <w:t>September 2012 – June 2019</w:t>
            </w:r>
          </w:p>
        </w:tc>
        <w:tc>
          <w:tcPr>
            <w:tcW w:w="4087" w:type="pct"/>
          </w:tcPr>
          <w:p w14:paraId="676B2A61" w14:textId="65F13DD3" w:rsidR="00B879EA" w:rsidRPr="00C22E9C" w:rsidRDefault="00B879EA" w:rsidP="00297EBC">
            <w:r>
              <w:t xml:space="preserve">Associate of Science – Transfer Track 2, </w:t>
            </w:r>
            <w:r>
              <w:rPr>
                <w:i/>
                <w:iCs/>
              </w:rPr>
              <w:t>with Honors</w:t>
            </w:r>
            <w:r>
              <w:t xml:space="preserve">; </w:t>
            </w:r>
            <w:r w:rsidRPr="00B879EA">
              <w:rPr>
                <w:i/>
                <w:iCs/>
              </w:rPr>
              <w:t>Clark College</w:t>
            </w:r>
            <w:r w:rsidR="00C22E9C">
              <w:rPr>
                <w:i/>
                <w:iCs/>
              </w:rPr>
              <w:t xml:space="preserve"> </w:t>
            </w:r>
            <w:r w:rsidR="00C22E9C">
              <w:t>– 3.86</w:t>
            </w:r>
          </w:p>
        </w:tc>
      </w:tr>
    </w:tbl>
    <w:p w14:paraId="63BB8B12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ABC4" w14:textId="77777777" w:rsidR="00C00F9D" w:rsidRDefault="00C00F9D">
      <w:pPr>
        <w:spacing w:after="0"/>
      </w:pPr>
      <w:r>
        <w:separator/>
      </w:r>
    </w:p>
    <w:p w14:paraId="282D6D66" w14:textId="77777777" w:rsidR="00C00F9D" w:rsidRDefault="00C00F9D"/>
  </w:endnote>
  <w:endnote w:type="continuationSeparator" w:id="0">
    <w:p w14:paraId="0707AF5A" w14:textId="77777777" w:rsidR="00C00F9D" w:rsidRDefault="00C00F9D">
      <w:pPr>
        <w:spacing w:after="0"/>
      </w:pPr>
      <w:r>
        <w:continuationSeparator/>
      </w:r>
    </w:p>
    <w:p w14:paraId="4CDED5C1" w14:textId="77777777" w:rsidR="00C00F9D" w:rsidRDefault="00C00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6189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D5C2" w14:textId="77777777" w:rsidR="00C00F9D" w:rsidRDefault="00C00F9D">
      <w:pPr>
        <w:spacing w:after="0"/>
      </w:pPr>
      <w:r>
        <w:separator/>
      </w:r>
    </w:p>
    <w:p w14:paraId="56073244" w14:textId="77777777" w:rsidR="00C00F9D" w:rsidRDefault="00C00F9D"/>
  </w:footnote>
  <w:footnote w:type="continuationSeparator" w:id="0">
    <w:p w14:paraId="08C8BBF2" w14:textId="77777777" w:rsidR="00C00F9D" w:rsidRDefault="00C00F9D">
      <w:pPr>
        <w:spacing w:after="0"/>
      </w:pPr>
      <w:r>
        <w:continuationSeparator/>
      </w:r>
    </w:p>
    <w:p w14:paraId="17DEECFC" w14:textId="77777777" w:rsidR="00C00F9D" w:rsidRDefault="00C00F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1D"/>
    <w:rsid w:val="000B641D"/>
    <w:rsid w:val="000C0CA7"/>
    <w:rsid w:val="000F2762"/>
    <w:rsid w:val="00126049"/>
    <w:rsid w:val="0014523F"/>
    <w:rsid w:val="00254924"/>
    <w:rsid w:val="002563E8"/>
    <w:rsid w:val="00260D3F"/>
    <w:rsid w:val="004827F9"/>
    <w:rsid w:val="00515DB5"/>
    <w:rsid w:val="00523305"/>
    <w:rsid w:val="00526C73"/>
    <w:rsid w:val="00650306"/>
    <w:rsid w:val="00693B17"/>
    <w:rsid w:val="006B0EF2"/>
    <w:rsid w:val="00762CE4"/>
    <w:rsid w:val="00797C46"/>
    <w:rsid w:val="007C68CE"/>
    <w:rsid w:val="00843164"/>
    <w:rsid w:val="00854E7D"/>
    <w:rsid w:val="008551F7"/>
    <w:rsid w:val="008A74DF"/>
    <w:rsid w:val="008B5DC0"/>
    <w:rsid w:val="00931654"/>
    <w:rsid w:val="00A82DCC"/>
    <w:rsid w:val="00B0469F"/>
    <w:rsid w:val="00B879EA"/>
    <w:rsid w:val="00BA5D7B"/>
    <w:rsid w:val="00C00F9D"/>
    <w:rsid w:val="00C02E26"/>
    <w:rsid w:val="00C067C5"/>
    <w:rsid w:val="00C22E9C"/>
    <w:rsid w:val="00C6302D"/>
    <w:rsid w:val="00CC05D9"/>
    <w:rsid w:val="00CC514F"/>
    <w:rsid w:val="00CD7582"/>
    <w:rsid w:val="00D0020C"/>
    <w:rsid w:val="00D06E8C"/>
    <w:rsid w:val="00D568D3"/>
    <w:rsid w:val="00D65641"/>
    <w:rsid w:val="00D81F4E"/>
    <w:rsid w:val="00DC105D"/>
    <w:rsid w:val="00E42361"/>
    <w:rsid w:val="00E76367"/>
    <w:rsid w:val="00F25533"/>
    <w:rsid w:val="00F6077F"/>
    <w:rsid w:val="00F63B5F"/>
    <w:rsid w:val="00F74A5E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D894"/>
  <w15:chartTrackingRefBased/>
  <w15:docId w15:val="{D7A6CCD6-C31D-4D51-AD89-B7A0BFD2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er%20Batso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8FA6AE59144828D67F51927F5A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9097-E694-46E1-AB39-A08BC375C5AA}"/>
      </w:docPartPr>
      <w:docPartBody>
        <w:p w:rsidR="0061528C" w:rsidRDefault="00DE33E4">
          <w:pPr>
            <w:pStyle w:val="FEC8FA6AE59144828D67F51927F5AAAD"/>
          </w:pPr>
          <w:r w:rsidRPr="00843164">
            <w:t>Skills &amp; Abilities</w:t>
          </w:r>
        </w:p>
      </w:docPartBody>
    </w:docPart>
    <w:docPart>
      <w:docPartPr>
        <w:name w:val="54A3F53991C54AFA9AC57674F1C0B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B125E-C6E3-4724-9559-1F0E89D40D82}"/>
      </w:docPartPr>
      <w:docPartBody>
        <w:p w:rsidR="0061528C" w:rsidRDefault="00DE33E4">
          <w:pPr>
            <w:pStyle w:val="54A3F53991C54AFA9AC57674F1C0BD91"/>
          </w:pPr>
          <w:r w:rsidRPr="00843164">
            <w:t>Experience</w:t>
          </w:r>
        </w:p>
      </w:docPartBody>
    </w:docPart>
    <w:docPart>
      <w:docPartPr>
        <w:name w:val="96067DF77E4F44A29DC5852A7EE0F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44258-609F-4F9A-A222-39F1385E3B2B}"/>
      </w:docPartPr>
      <w:docPartBody>
        <w:p w:rsidR="0061528C" w:rsidRDefault="00DE33E4">
          <w:pPr>
            <w:pStyle w:val="96067DF77E4F44A29DC5852A7EE0F125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4"/>
    <w:rsid w:val="0061528C"/>
    <w:rsid w:val="00BA74DC"/>
    <w:rsid w:val="00D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8FA6AE59144828D67F51927F5AAAD">
    <w:name w:val="FEC8FA6AE59144828D67F51927F5AAAD"/>
  </w:style>
  <w:style w:type="paragraph" w:customStyle="1" w:styleId="54A3F53991C54AFA9AC57674F1C0BD91">
    <w:name w:val="54A3F53991C54AFA9AC57674F1C0BD91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96067DF77E4F44A29DC5852A7EE0F125">
    <w:name w:val="96067DF77E4F44A29DC5852A7EE0F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Conner Batson</dc:creator>
  <cp:lastModifiedBy>Conner Batson</cp:lastModifiedBy>
  <cp:revision>4</cp:revision>
  <cp:lastPrinted>2021-10-02T01:50:00Z</cp:lastPrinted>
  <dcterms:created xsi:type="dcterms:W3CDTF">2021-10-02T01:55:00Z</dcterms:created>
  <dcterms:modified xsi:type="dcterms:W3CDTF">2022-01-31T22:32:00Z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